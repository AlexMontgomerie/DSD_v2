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22C6" w:rsidRDefault="007A22C6">
      <w:pPr>
        <w:rPr>
          <w:noProof/>
          <w:lang w:eastAsia="en-GB"/>
        </w:rPr>
      </w:pPr>
      <w:r>
        <w:rPr>
          <w:noProof/>
          <w:lang w:eastAsia="en-GB"/>
        </w:rPr>
        <w:t>Task 3</w:t>
      </w:r>
    </w:p>
    <w:p w:rsidR="007A22C6" w:rsidRDefault="007A22C6">
      <w:pPr>
        <w:rPr>
          <w:noProof/>
          <w:lang w:eastAsia="en-GB"/>
        </w:rPr>
      </w:pPr>
    </w:p>
    <w:p w:rsidR="007A22C6" w:rsidRDefault="007A22C6">
      <w:pPr>
        <w:rPr>
          <w:noProof/>
          <w:lang w:eastAsia="en-GB"/>
        </w:rPr>
      </w:pPr>
      <w:r>
        <w:rPr>
          <w:noProof/>
          <w:lang w:eastAsia="en-GB"/>
        </w:rPr>
        <w:t>Resources:</w:t>
      </w:r>
    </w:p>
    <w:p w:rsidR="004B0E78" w:rsidRDefault="007A22C6">
      <w:r>
        <w:rPr>
          <w:noProof/>
          <w:lang w:eastAsia="en-GB"/>
        </w:rPr>
        <w:drawing>
          <wp:inline distT="0" distB="0" distL="0" distR="0" wp14:anchorId="6E6F6966" wp14:editId="099E7EBD">
            <wp:extent cx="5942720" cy="456247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5203" t="6500" r="29038" b="58341"/>
                    <a:stretch/>
                  </pic:blipFill>
                  <pic:spPr bwMode="auto">
                    <a:xfrm>
                      <a:off x="0" y="0"/>
                      <a:ext cx="5947762" cy="456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2C6" w:rsidRDefault="007A22C6"/>
    <w:p w:rsidR="007A22C6" w:rsidRDefault="007A22C6">
      <w:r>
        <w:t>Timing analysis:</w:t>
      </w:r>
    </w:p>
    <w:p w:rsidR="007A22C6" w:rsidRDefault="007A22C6">
      <w:pPr>
        <w:rPr>
          <w:noProof/>
          <w:lang w:eastAsia="en-GB"/>
        </w:rPr>
      </w:pPr>
    </w:p>
    <w:p w:rsidR="007A22C6" w:rsidRDefault="007A22C6">
      <w:r>
        <w:rPr>
          <w:noProof/>
          <w:lang w:eastAsia="en-GB"/>
        </w:rPr>
        <w:drawing>
          <wp:inline distT="0" distB="0" distL="0" distR="0" wp14:anchorId="38DEA481" wp14:editId="534C2ED0">
            <wp:extent cx="5619917" cy="1609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535" t="8864" r="21393" b="74296"/>
                    <a:stretch/>
                  </pic:blipFill>
                  <pic:spPr bwMode="auto">
                    <a:xfrm>
                      <a:off x="0" y="0"/>
                      <a:ext cx="5621517" cy="161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2C6" w:rsidRDefault="007A22C6"/>
    <w:p w:rsidR="007A22C6" w:rsidRDefault="007A22C6">
      <w:r>
        <w:t>Able to do count:</w:t>
      </w:r>
    </w:p>
    <w:p w:rsidR="007A22C6" w:rsidRDefault="007A22C6">
      <w:r>
        <w:rPr>
          <w:noProof/>
          <w:lang w:eastAsia="en-GB"/>
        </w:rPr>
        <w:lastRenderedPageBreak/>
        <w:drawing>
          <wp:inline distT="0" distB="0" distL="0" distR="0" wp14:anchorId="31EFF8F2" wp14:editId="16CC208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C6" w:rsidRDefault="007A22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A22C6" w:rsidTr="007A22C6">
        <w:tc>
          <w:tcPr>
            <w:tcW w:w="3005" w:type="dxa"/>
          </w:tcPr>
          <w:p w:rsidR="007A22C6" w:rsidRDefault="007A22C6">
            <w:r>
              <w:t>Case 1</w:t>
            </w:r>
          </w:p>
        </w:tc>
        <w:tc>
          <w:tcPr>
            <w:tcW w:w="3005" w:type="dxa"/>
          </w:tcPr>
          <w:p w:rsidR="00FD508B" w:rsidRDefault="00FD508B" w:rsidP="00FD508B">
            <w:r>
              <w:t>time elapsed: 3 ticks</w:t>
            </w:r>
          </w:p>
          <w:p w:rsidR="007A22C6" w:rsidRDefault="00FD508B" w:rsidP="00FD508B">
            <w:r>
              <w:t xml:space="preserve"> Result (divided by 1014) = 1117</w:t>
            </w:r>
          </w:p>
        </w:tc>
        <w:tc>
          <w:tcPr>
            <w:tcW w:w="3006" w:type="dxa"/>
          </w:tcPr>
          <w:p w:rsidR="00FD508B" w:rsidRDefault="00FD508B" w:rsidP="00FD50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(task_3.elf) 38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program size (code + initialized data).</w:t>
            </w:r>
          </w:p>
          <w:p w:rsidR="007A22C6" w:rsidRDefault="00FD508B" w:rsidP="00FD508B"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             8152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free for stack + heap.</w:t>
            </w:r>
          </w:p>
        </w:tc>
      </w:tr>
      <w:tr w:rsidR="007A22C6" w:rsidTr="007A22C6">
        <w:tc>
          <w:tcPr>
            <w:tcW w:w="3005" w:type="dxa"/>
          </w:tcPr>
          <w:p w:rsidR="007A22C6" w:rsidRDefault="007A22C6">
            <w:r>
              <w:t>Case 2</w:t>
            </w:r>
          </w:p>
        </w:tc>
        <w:tc>
          <w:tcPr>
            <w:tcW w:w="3005" w:type="dxa"/>
          </w:tcPr>
          <w:p w:rsidR="00FD508B" w:rsidRDefault="00FD508B" w:rsidP="00FD508B">
            <w:r>
              <w:t>time elapsed: 142 ticks</w:t>
            </w:r>
          </w:p>
          <w:p w:rsidR="007A22C6" w:rsidRDefault="00FD508B" w:rsidP="00FD508B">
            <w:r>
              <w:t xml:space="preserve"> Result (divided by 1014) = 54326</w:t>
            </w:r>
          </w:p>
        </w:tc>
        <w:tc>
          <w:tcPr>
            <w:tcW w:w="3006" w:type="dxa"/>
          </w:tcPr>
          <w:p w:rsidR="00FD508B" w:rsidRDefault="00FD508B" w:rsidP="00FD50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(task_3.elf) 38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program size (code + initialized data).</w:t>
            </w:r>
          </w:p>
          <w:p w:rsidR="007A22C6" w:rsidRDefault="00FD508B" w:rsidP="00FD508B"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             8152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free for stack + heap.</w:t>
            </w:r>
          </w:p>
        </w:tc>
      </w:tr>
      <w:tr w:rsidR="007A22C6" w:rsidTr="007A22C6">
        <w:tc>
          <w:tcPr>
            <w:tcW w:w="3005" w:type="dxa"/>
          </w:tcPr>
          <w:p w:rsidR="007A22C6" w:rsidRDefault="007A22C6">
            <w:r>
              <w:t>Case 3</w:t>
            </w:r>
          </w:p>
        </w:tc>
        <w:tc>
          <w:tcPr>
            <w:tcW w:w="3005" w:type="dxa"/>
          </w:tcPr>
          <w:p w:rsidR="00E200EB" w:rsidRDefault="00E200EB" w:rsidP="00E200EB">
            <w:r>
              <w:t>time elapsed: 14379 ticks</w:t>
            </w:r>
          </w:p>
          <w:p w:rsidR="007A22C6" w:rsidRDefault="00E200EB" w:rsidP="00E200EB">
            <w:r>
              <w:t xml:space="preserve"> Result (divided by 1024) = 5449760</w:t>
            </w:r>
          </w:p>
        </w:tc>
        <w:tc>
          <w:tcPr>
            <w:tcW w:w="3006" w:type="dxa"/>
          </w:tcPr>
          <w:p w:rsidR="00FD508B" w:rsidRDefault="00FD508B" w:rsidP="00FD508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(task_3.elf) 39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program size (code + initialized data).</w:t>
            </w:r>
          </w:p>
          <w:p w:rsidR="007A22C6" w:rsidRDefault="00FD508B" w:rsidP="00FD508B"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             8152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free for stack + heap.</w:t>
            </w:r>
          </w:p>
        </w:tc>
      </w:tr>
    </w:tbl>
    <w:p w:rsidR="007A22C6" w:rsidRDefault="007A22C6"/>
    <w:p w:rsidR="001B3BD3" w:rsidRDefault="001B3BD3"/>
    <w:p w:rsidR="001B3BD3" w:rsidRDefault="001B3BD3"/>
    <w:p w:rsidR="001B3BD3" w:rsidRDefault="001B3BD3"/>
    <w:p w:rsidR="001B3BD3" w:rsidRDefault="001B3BD3"/>
    <w:p w:rsidR="001B3BD3" w:rsidRDefault="001B3BD3"/>
    <w:p w:rsidR="001B3BD3" w:rsidRDefault="001B3BD3"/>
    <w:p w:rsidR="001B3BD3" w:rsidRDefault="001B3BD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3"/>
        <w:gridCol w:w="2310"/>
        <w:gridCol w:w="4723"/>
      </w:tblGrid>
      <w:tr w:rsidR="00E200EB" w:rsidTr="00E200EB">
        <w:tc>
          <w:tcPr>
            <w:tcW w:w="3005" w:type="dxa"/>
          </w:tcPr>
          <w:p w:rsidR="00E200EB" w:rsidRDefault="00E200EB">
            <w:r>
              <w:t>Cache size (task 3)</w:t>
            </w:r>
          </w:p>
        </w:tc>
        <w:tc>
          <w:tcPr>
            <w:tcW w:w="3005" w:type="dxa"/>
          </w:tcPr>
          <w:p w:rsidR="00E200EB" w:rsidRDefault="00E200EB">
            <w:r>
              <w:t>Runtime</w:t>
            </w:r>
          </w:p>
        </w:tc>
        <w:tc>
          <w:tcPr>
            <w:tcW w:w="3006" w:type="dxa"/>
          </w:tcPr>
          <w:p w:rsidR="00E200EB" w:rsidRDefault="00E200EB">
            <w:r>
              <w:t>resources</w:t>
            </w:r>
          </w:p>
        </w:tc>
      </w:tr>
      <w:tr w:rsidR="0089620F" w:rsidTr="00E200EB">
        <w:tc>
          <w:tcPr>
            <w:tcW w:w="3005" w:type="dxa"/>
          </w:tcPr>
          <w:p w:rsidR="0089620F" w:rsidRDefault="0089620F">
            <w:r>
              <w:lastRenderedPageBreak/>
              <w:t>512</w:t>
            </w:r>
          </w:p>
        </w:tc>
        <w:tc>
          <w:tcPr>
            <w:tcW w:w="3005" w:type="dxa"/>
          </w:tcPr>
          <w:p w:rsidR="0089620F" w:rsidRDefault="0089620F">
            <w:r>
              <w:t>Gen: 4185</w:t>
            </w:r>
          </w:p>
          <w:p w:rsidR="0089620F" w:rsidRDefault="00E47D7D">
            <w:r>
              <w:t>Sum: 19025</w:t>
            </w:r>
          </w:p>
        </w:tc>
        <w:tc>
          <w:tcPr>
            <w:tcW w:w="3006" w:type="dxa"/>
          </w:tcPr>
          <w:p w:rsidR="0089620F" w:rsidRDefault="00E47D7D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122D135" wp14:editId="2D0F9269">
                  <wp:extent cx="2428875" cy="166551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7724" t="9750" r="39009" b="61886"/>
                          <a:stretch/>
                        </pic:blipFill>
                        <pic:spPr bwMode="auto">
                          <a:xfrm>
                            <a:off x="0" y="0"/>
                            <a:ext cx="2430445" cy="1666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51B" w:rsidTr="00E200EB">
        <w:tc>
          <w:tcPr>
            <w:tcW w:w="3005" w:type="dxa"/>
          </w:tcPr>
          <w:p w:rsidR="00C5251B" w:rsidRDefault="00C5251B">
            <w:r>
              <w:t>1</w:t>
            </w:r>
            <w:r w:rsidR="0089620F">
              <w:t>K</w:t>
            </w:r>
          </w:p>
        </w:tc>
        <w:tc>
          <w:tcPr>
            <w:tcW w:w="3005" w:type="dxa"/>
          </w:tcPr>
          <w:p w:rsidR="00C5251B" w:rsidRDefault="0089620F">
            <w:r>
              <w:t>Sum: 17237</w:t>
            </w:r>
          </w:p>
          <w:p w:rsidR="0089620F" w:rsidRDefault="0089620F">
            <w:r>
              <w:t>Gen:4040</w:t>
            </w:r>
          </w:p>
        </w:tc>
        <w:tc>
          <w:tcPr>
            <w:tcW w:w="3006" w:type="dxa"/>
          </w:tcPr>
          <w:p w:rsidR="00C5251B" w:rsidRDefault="00C5251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233D6EF" wp14:editId="5D375A25">
                  <wp:extent cx="2638425" cy="1953770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6893" t="7681" r="36849" b="57751"/>
                          <a:stretch/>
                        </pic:blipFill>
                        <pic:spPr bwMode="auto">
                          <a:xfrm>
                            <a:off x="0" y="0"/>
                            <a:ext cx="2654114" cy="1965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EB" w:rsidTr="00E200EB">
        <w:tc>
          <w:tcPr>
            <w:tcW w:w="3005" w:type="dxa"/>
          </w:tcPr>
          <w:p w:rsidR="00E200EB" w:rsidRDefault="00E200EB">
            <w:r>
              <w:t>2</w:t>
            </w:r>
            <w:r w:rsidR="0089620F">
              <w:t>K</w:t>
            </w:r>
          </w:p>
        </w:tc>
        <w:tc>
          <w:tcPr>
            <w:tcW w:w="3005" w:type="dxa"/>
          </w:tcPr>
          <w:p w:rsidR="00E200EB" w:rsidRDefault="00DC23C7">
            <w:r>
              <w:t>Sum: 14109</w:t>
            </w:r>
          </w:p>
          <w:p w:rsidR="00DC23C7" w:rsidRDefault="00DC23C7">
            <w:r>
              <w:t>Gen: 2768</w:t>
            </w:r>
          </w:p>
        </w:tc>
        <w:tc>
          <w:tcPr>
            <w:tcW w:w="3006" w:type="dxa"/>
          </w:tcPr>
          <w:p w:rsidR="00B43682" w:rsidRDefault="00B43682">
            <w:r>
              <w:rPr>
                <w:noProof/>
                <w:lang w:eastAsia="en-GB"/>
              </w:rPr>
              <w:drawing>
                <wp:inline distT="0" distB="0" distL="0" distR="0" wp14:anchorId="29AFF696" wp14:editId="4C1D9CBC">
                  <wp:extent cx="2800350" cy="1903506"/>
                  <wp:effectExtent l="0" t="0" r="0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6727" t="7977" r="37846" b="61296"/>
                          <a:stretch/>
                        </pic:blipFill>
                        <pic:spPr bwMode="auto">
                          <a:xfrm>
                            <a:off x="0" y="0"/>
                            <a:ext cx="2803771" cy="1905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EB" w:rsidTr="00E200EB">
        <w:tc>
          <w:tcPr>
            <w:tcW w:w="3005" w:type="dxa"/>
          </w:tcPr>
          <w:p w:rsidR="00E200EB" w:rsidRDefault="00E200EB">
            <w:r>
              <w:t>4</w:t>
            </w:r>
            <w:r w:rsidR="0089620F">
              <w:t>K</w:t>
            </w:r>
          </w:p>
        </w:tc>
        <w:tc>
          <w:tcPr>
            <w:tcW w:w="3005" w:type="dxa"/>
          </w:tcPr>
          <w:p w:rsidR="00E200EB" w:rsidRDefault="0057547C" w:rsidP="00146F8E">
            <w:r>
              <w:t>Sum: 11745</w:t>
            </w:r>
          </w:p>
          <w:p w:rsidR="0057547C" w:rsidRDefault="0057547C" w:rsidP="00146F8E">
            <w:r>
              <w:t>Gen: 2761</w:t>
            </w:r>
          </w:p>
        </w:tc>
        <w:tc>
          <w:tcPr>
            <w:tcW w:w="3006" w:type="dxa"/>
          </w:tcPr>
          <w:p w:rsidR="00B43682" w:rsidRDefault="00B43682">
            <w:r>
              <w:rPr>
                <w:noProof/>
                <w:lang w:eastAsia="en-GB"/>
              </w:rPr>
              <w:drawing>
                <wp:inline distT="0" distB="0" distL="0" distR="0" wp14:anchorId="5B7BC89A" wp14:editId="0FF4645D">
                  <wp:extent cx="2862118" cy="191452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7226" t="8864" r="38178" b="61887"/>
                          <a:stretch/>
                        </pic:blipFill>
                        <pic:spPr bwMode="auto">
                          <a:xfrm>
                            <a:off x="0" y="0"/>
                            <a:ext cx="2864941" cy="191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EB" w:rsidTr="00E200EB">
        <w:tc>
          <w:tcPr>
            <w:tcW w:w="3005" w:type="dxa"/>
          </w:tcPr>
          <w:p w:rsidR="00E200EB" w:rsidRDefault="00E200EB">
            <w:r>
              <w:lastRenderedPageBreak/>
              <w:t>8</w:t>
            </w:r>
            <w:r w:rsidR="0089620F">
              <w:t>K</w:t>
            </w:r>
          </w:p>
        </w:tc>
        <w:tc>
          <w:tcPr>
            <w:tcW w:w="3005" w:type="dxa"/>
          </w:tcPr>
          <w:p w:rsidR="00EA311A" w:rsidRDefault="00EA311A" w:rsidP="00EA311A">
            <w:r>
              <w:t>time elapsed(gen): 2745 ticks</w:t>
            </w:r>
          </w:p>
          <w:p w:rsidR="00EA311A" w:rsidRDefault="00EA311A" w:rsidP="00EA311A">
            <w:r>
              <w:t>time starts now...done.</w:t>
            </w:r>
          </w:p>
          <w:p w:rsidR="00E200EB" w:rsidRDefault="00EA311A" w:rsidP="00EA311A">
            <w:r>
              <w:t>time elapsed(sum): 11616 ticks</w:t>
            </w:r>
          </w:p>
          <w:p w:rsidR="00FC0395" w:rsidRDefault="00FC0395" w:rsidP="00EA311A"/>
          <w:p w:rsidR="00FC0395" w:rsidRDefault="00D92193" w:rsidP="00EA311A">
            <w:r>
              <w:t>gen: 2745</w:t>
            </w:r>
          </w:p>
          <w:p w:rsidR="00D92193" w:rsidRDefault="00D92193" w:rsidP="00EA311A">
            <w:r>
              <w:t>time: 11616</w:t>
            </w:r>
          </w:p>
        </w:tc>
        <w:tc>
          <w:tcPr>
            <w:tcW w:w="3006" w:type="dxa"/>
          </w:tcPr>
          <w:p w:rsidR="00B43682" w:rsidRDefault="00B43682">
            <w:r>
              <w:rPr>
                <w:noProof/>
                <w:lang w:eastAsia="en-GB"/>
              </w:rPr>
              <w:drawing>
                <wp:inline distT="0" distB="0" distL="0" distR="0" wp14:anchorId="196EC549" wp14:editId="4282B964">
                  <wp:extent cx="2181225" cy="1639483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7226" t="8568" r="37348" b="57456"/>
                          <a:stretch/>
                        </pic:blipFill>
                        <pic:spPr bwMode="auto">
                          <a:xfrm>
                            <a:off x="0" y="0"/>
                            <a:ext cx="2182689" cy="1640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EB" w:rsidTr="00E200EB">
        <w:tc>
          <w:tcPr>
            <w:tcW w:w="3005" w:type="dxa"/>
          </w:tcPr>
          <w:p w:rsidR="00E200EB" w:rsidRDefault="00E200EB">
            <w:r>
              <w:t>16</w:t>
            </w:r>
            <w:r w:rsidR="0089620F">
              <w:t>K</w:t>
            </w:r>
          </w:p>
        </w:tc>
        <w:tc>
          <w:tcPr>
            <w:tcW w:w="3005" w:type="dxa"/>
          </w:tcPr>
          <w:p w:rsidR="00132A95" w:rsidRDefault="00132A95" w:rsidP="00132A95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time elapsed(gen): 2745 ticks</w:t>
            </w:r>
          </w:p>
          <w:p w:rsidR="00132A95" w:rsidRDefault="00132A95" w:rsidP="00132A95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time starts now...done.</w:t>
            </w:r>
          </w:p>
          <w:p w:rsidR="00E200EB" w:rsidRDefault="00132A95" w:rsidP="00132A95">
            <w:r>
              <w:rPr>
                <w:noProof/>
                <w:lang w:eastAsia="en-GB"/>
              </w:rPr>
              <w:t>time elapsed(sum): 11615 ticks</w:t>
            </w:r>
          </w:p>
        </w:tc>
        <w:tc>
          <w:tcPr>
            <w:tcW w:w="3006" w:type="dxa"/>
          </w:tcPr>
          <w:p w:rsidR="006041EA" w:rsidRDefault="00B43682">
            <w:r>
              <w:rPr>
                <w:noProof/>
                <w:lang w:eastAsia="en-GB"/>
              </w:rPr>
              <w:drawing>
                <wp:inline distT="0" distB="0" distL="0" distR="0" wp14:anchorId="74439A55" wp14:editId="1A2278E7">
                  <wp:extent cx="2615781" cy="195262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7724" t="8272" r="38677" b="60410"/>
                          <a:stretch/>
                        </pic:blipFill>
                        <pic:spPr bwMode="auto">
                          <a:xfrm>
                            <a:off x="0" y="0"/>
                            <a:ext cx="2617904" cy="1954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0EB" w:rsidTr="00E200EB">
        <w:tc>
          <w:tcPr>
            <w:tcW w:w="3005" w:type="dxa"/>
          </w:tcPr>
          <w:p w:rsidR="00E200EB" w:rsidRDefault="00E200EB">
            <w:r>
              <w:t>32</w:t>
            </w:r>
            <w:r w:rsidR="0089620F">
              <w:t>K</w:t>
            </w:r>
          </w:p>
        </w:tc>
        <w:tc>
          <w:tcPr>
            <w:tcW w:w="3005" w:type="dxa"/>
          </w:tcPr>
          <w:p w:rsidR="00D92193" w:rsidRDefault="00D92193" w:rsidP="00D92193">
            <w:r>
              <w:t>time elapsed(gen): 2745 ticks</w:t>
            </w:r>
          </w:p>
          <w:p w:rsidR="00D92193" w:rsidRDefault="00D92193" w:rsidP="00D92193">
            <w:r>
              <w:t>time starts now...done.</w:t>
            </w:r>
          </w:p>
          <w:p w:rsidR="00E200EB" w:rsidRDefault="00D92193" w:rsidP="00D92193">
            <w:r>
              <w:t>time elapsed(sum): 11616 ticks</w:t>
            </w:r>
          </w:p>
        </w:tc>
        <w:tc>
          <w:tcPr>
            <w:tcW w:w="3006" w:type="dxa"/>
          </w:tcPr>
          <w:p w:rsidR="006041EA" w:rsidRDefault="006041EA">
            <w:r>
              <w:rPr>
                <w:noProof/>
                <w:lang w:eastAsia="en-GB"/>
              </w:rPr>
              <w:drawing>
                <wp:inline distT="0" distB="0" distL="0" distR="0" wp14:anchorId="414A8FB1" wp14:editId="3D626B1F">
                  <wp:extent cx="2800350" cy="1824744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45535" t="9158" r="28706" b="61001"/>
                          <a:stretch/>
                        </pic:blipFill>
                        <pic:spPr bwMode="auto">
                          <a:xfrm>
                            <a:off x="0" y="0"/>
                            <a:ext cx="2807230" cy="1829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00EB" w:rsidRDefault="00E200EB"/>
    <w:p w:rsidR="00B43682" w:rsidRDefault="00B43682">
      <w:r>
        <w:t xml:space="preserve">128 byte </w:t>
      </w:r>
      <w:proofErr w:type="spellStart"/>
      <w:r>
        <w:t>onchip</w:t>
      </w:r>
      <w:proofErr w:type="spellEnd"/>
      <w:r>
        <w:t xml:space="preserve"> mem</w:t>
      </w:r>
    </w:p>
    <w:p w:rsidR="00295289" w:rsidRDefault="00295289"/>
    <w:p w:rsidR="00295289" w:rsidRDefault="00295289">
      <w:r>
        <w:t>Task 4</w:t>
      </w:r>
    </w:p>
    <w:p w:rsidR="00295289" w:rsidRDefault="00295289">
      <w:r>
        <w:t>Testing new, more complex function</w:t>
      </w:r>
    </w:p>
    <w:p w:rsidR="00295289" w:rsidRDefault="00B35087">
      <w:r>
        <w:rPr>
          <w:noProof/>
          <w:lang w:eastAsia="en-GB"/>
        </w:rPr>
        <w:lastRenderedPageBreak/>
        <w:drawing>
          <wp:inline distT="0" distB="0" distL="0" distR="0" wp14:anchorId="2AC8C08A" wp14:editId="6B55631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D1" w:rsidRDefault="00D576D1" w:rsidP="00B35087"/>
    <w:p w:rsidR="00D576D1" w:rsidRDefault="00D576D1" w:rsidP="00D5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Info: (task_4_2.elf) 84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KBytes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program size (code + initialized data).</w:t>
      </w:r>
    </w:p>
    <w:p w:rsidR="00D576D1" w:rsidRDefault="00D576D1" w:rsidP="00D5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Info:                8100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KBytes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free for stack + heap.</w:t>
      </w:r>
    </w:p>
    <w:p w:rsidR="00D576D1" w:rsidRDefault="00D576D1" w:rsidP="00D576D1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Info: Creating task_4_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2.objdump</w:t>
      </w:r>
      <w:proofErr w:type="gramEnd"/>
    </w:p>
    <w:p w:rsidR="00D576D1" w:rsidRDefault="00D576D1" w:rsidP="00D576D1">
      <w:r>
        <w:rPr>
          <w:rFonts w:ascii="Consolas" w:hAnsi="Consolas" w:cs="Consolas"/>
          <w:color w:val="000000"/>
          <w:sz w:val="20"/>
          <w:szCs w:val="20"/>
        </w:rPr>
        <w:t xml:space="preserve">With new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bsp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properties (no small library or drivers)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D576D1" w:rsidTr="00D576D1">
        <w:tc>
          <w:tcPr>
            <w:tcW w:w="2254" w:type="dxa"/>
          </w:tcPr>
          <w:p w:rsidR="00D576D1" w:rsidRDefault="00670398" w:rsidP="00B35087">
            <w:r>
              <w:t xml:space="preserve">New function, no </w:t>
            </w:r>
            <w:proofErr w:type="spellStart"/>
            <w:r>
              <w:t>cpu</w:t>
            </w:r>
            <w:proofErr w:type="spellEnd"/>
            <w:r>
              <w:t xml:space="preserve"> multiplier</w:t>
            </w:r>
          </w:p>
        </w:tc>
        <w:tc>
          <w:tcPr>
            <w:tcW w:w="2254" w:type="dxa"/>
          </w:tcPr>
          <w:p w:rsidR="00D576D1" w:rsidRDefault="00656DE3" w:rsidP="00B35087">
            <w:r>
              <w:t>2K</w:t>
            </w:r>
          </w:p>
        </w:tc>
        <w:tc>
          <w:tcPr>
            <w:tcW w:w="2254" w:type="dxa"/>
          </w:tcPr>
          <w:p w:rsidR="00D576D1" w:rsidRDefault="00656DE3" w:rsidP="00B35087">
            <w:r>
              <w:t>4K</w:t>
            </w:r>
          </w:p>
        </w:tc>
        <w:tc>
          <w:tcPr>
            <w:tcW w:w="2254" w:type="dxa"/>
          </w:tcPr>
          <w:p w:rsidR="00D576D1" w:rsidRDefault="00656DE3" w:rsidP="00B35087">
            <w:r>
              <w:t>8K</w:t>
            </w:r>
          </w:p>
        </w:tc>
      </w:tr>
      <w:tr w:rsidR="00D576D1" w:rsidTr="00D576D1">
        <w:tc>
          <w:tcPr>
            <w:tcW w:w="2254" w:type="dxa"/>
          </w:tcPr>
          <w:p w:rsidR="00D576D1" w:rsidRDefault="00D576D1" w:rsidP="00B35087">
            <w:r>
              <w:t>Task 1</w:t>
            </w:r>
          </w:p>
        </w:tc>
        <w:tc>
          <w:tcPr>
            <w:tcW w:w="2254" w:type="dxa"/>
          </w:tcPr>
          <w:p w:rsidR="00D576D1" w:rsidRDefault="00656DE3" w:rsidP="00D576D1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Time: 85</w:t>
            </w:r>
          </w:p>
          <w:p w:rsidR="00656DE3" w:rsidRDefault="00656DE3" w:rsidP="00D576D1"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Result: 57879.867188</w:t>
            </w:r>
          </w:p>
        </w:tc>
        <w:tc>
          <w:tcPr>
            <w:tcW w:w="2254" w:type="dxa"/>
          </w:tcPr>
          <w:p w:rsidR="00D576D1" w:rsidRDefault="005E6ECB" w:rsidP="00B35087">
            <w:r>
              <w:t>Time: 78</w:t>
            </w:r>
          </w:p>
          <w:p w:rsidR="005E6ECB" w:rsidRDefault="005E6ECB" w:rsidP="00B35087">
            <w:r>
              <w:t>Result: 57879.867188</w:t>
            </w:r>
          </w:p>
        </w:tc>
        <w:tc>
          <w:tcPr>
            <w:tcW w:w="2254" w:type="dxa"/>
          </w:tcPr>
          <w:p w:rsidR="00D576D1" w:rsidRDefault="00987CC5" w:rsidP="00B35087">
            <w:r>
              <w:t>Time: 72</w:t>
            </w:r>
          </w:p>
          <w:p w:rsidR="00987CC5" w:rsidRDefault="00987CC5" w:rsidP="00B35087">
            <w:r>
              <w:t>Result: 57879.867188</w:t>
            </w:r>
          </w:p>
        </w:tc>
      </w:tr>
      <w:tr w:rsidR="00D576D1" w:rsidTr="00D576D1">
        <w:tc>
          <w:tcPr>
            <w:tcW w:w="2254" w:type="dxa"/>
          </w:tcPr>
          <w:p w:rsidR="00D576D1" w:rsidRDefault="00D576D1" w:rsidP="00B35087">
            <w:r>
              <w:t>Task 2</w:t>
            </w:r>
          </w:p>
        </w:tc>
        <w:tc>
          <w:tcPr>
            <w:tcW w:w="2254" w:type="dxa"/>
          </w:tcPr>
          <w:p w:rsidR="00D576D1" w:rsidRDefault="00656DE3" w:rsidP="00656DE3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Time: 4183</w:t>
            </w:r>
          </w:p>
          <w:p w:rsidR="00656DE3" w:rsidRDefault="00656DE3" w:rsidP="00656DE3"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Result: -76973.390625</w:t>
            </w:r>
          </w:p>
        </w:tc>
        <w:tc>
          <w:tcPr>
            <w:tcW w:w="2254" w:type="dxa"/>
          </w:tcPr>
          <w:p w:rsidR="00D576D1" w:rsidRDefault="005E6ECB" w:rsidP="00B35087">
            <w:r>
              <w:t>Time: 3835</w:t>
            </w:r>
          </w:p>
          <w:p w:rsidR="005E6ECB" w:rsidRDefault="005E6ECB" w:rsidP="00B35087">
            <w:r>
              <w:t>Result: -76973.390625</w:t>
            </w:r>
          </w:p>
        </w:tc>
        <w:tc>
          <w:tcPr>
            <w:tcW w:w="2254" w:type="dxa"/>
          </w:tcPr>
          <w:p w:rsidR="00D576D1" w:rsidRDefault="00987CC5" w:rsidP="00B35087">
            <w:r>
              <w:t>Time: 3546</w:t>
            </w:r>
          </w:p>
          <w:p w:rsidR="00987CC5" w:rsidRDefault="00987CC5" w:rsidP="00B35087">
            <w:r>
              <w:t>Result: -76973.390625</w:t>
            </w:r>
          </w:p>
        </w:tc>
      </w:tr>
      <w:tr w:rsidR="00D576D1" w:rsidTr="00D576D1">
        <w:tc>
          <w:tcPr>
            <w:tcW w:w="2254" w:type="dxa"/>
          </w:tcPr>
          <w:p w:rsidR="00D576D1" w:rsidRDefault="00D576D1" w:rsidP="00B35087">
            <w:r>
              <w:t>Task 3</w:t>
            </w:r>
          </w:p>
        </w:tc>
        <w:tc>
          <w:tcPr>
            <w:tcW w:w="2254" w:type="dxa"/>
          </w:tcPr>
          <w:p w:rsidR="00D576D1" w:rsidRDefault="005E6ECB" w:rsidP="00B35087">
            <w:r>
              <w:t>Time: 423710</w:t>
            </w:r>
          </w:p>
          <w:p w:rsidR="005E6ECB" w:rsidRDefault="005E6ECB" w:rsidP="00B35087">
            <w:r>
              <w:t>Result: 37022484.0</w:t>
            </w:r>
          </w:p>
        </w:tc>
        <w:tc>
          <w:tcPr>
            <w:tcW w:w="2254" w:type="dxa"/>
          </w:tcPr>
          <w:p w:rsidR="00D576D1" w:rsidRDefault="005E6ECB" w:rsidP="00B35087">
            <w:r>
              <w:t>Time: 387025</w:t>
            </w:r>
          </w:p>
          <w:p w:rsidR="005E6ECB" w:rsidRDefault="005E6ECB" w:rsidP="00B35087">
            <w:r>
              <w:t>Result: 37022484.0</w:t>
            </w:r>
          </w:p>
        </w:tc>
        <w:tc>
          <w:tcPr>
            <w:tcW w:w="2254" w:type="dxa"/>
          </w:tcPr>
          <w:p w:rsidR="00D576D1" w:rsidRDefault="00CA4DE3" w:rsidP="00B35087">
            <w:r>
              <w:t>Time: 353957</w:t>
            </w:r>
          </w:p>
          <w:p w:rsidR="00CA4DE3" w:rsidRDefault="00CA4DE3" w:rsidP="00B35087">
            <w:r>
              <w:t>Result: 37022484.0</w:t>
            </w:r>
          </w:p>
        </w:tc>
      </w:tr>
    </w:tbl>
    <w:p w:rsidR="00D576D1" w:rsidRDefault="00CA4DE3" w:rsidP="00B35087">
      <w:r>
        <w:t>(for new fancy function)</w:t>
      </w:r>
    </w:p>
    <w:p w:rsidR="00F2625C" w:rsidRDefault="00F2625C" w:rsidP="00B35087"/>
    <w:p w:rsidR="00F2625C" w:rsidRDefault="00F2625C" w:rsidP="00B35087"/>
    <w:p w:rsidR="00F2625C" w:rsidRDefault="00F2625C" w:rsidP="00B35087"/>
    <w:p w:rsidR="00F2625C" w:rsidRDefault="00F2625C" w:rsidP="00B35087"/>
    <w:p w:rsidR="00F2625C" w:rsidRDefault="00F2625C" w:rsidP="00B35087"/>
    <w:p w:rsidR="00F2625C" w:rsidRDefault="00F2625C" w:rsidP="00B35087"/>
    <w:p w:rsidR="00F2625C" w:rsidRDefault="00F2625C" w:rsidP="00B35087"/>
    <w:p w:rsidR="00F2625C" w:rsidRDefault="00F2625C" w:rsidP="00B35087"/>
    <w:tbl>
      <w:tblPr>
        <w:tblStyle w:val="TableGrid"/>
        <w:tblW w:w="10267" w:type="dxa"/>
        <w:tblLayout w:type="fixed"/>
        <w:tblLook w:val="04A0" w:firstRow="1" w:lastRow="0" w:firstColumn="1" w:lastColumn="0" w:noHBand="0" w:noVBand="1"/>
      </w:tblPr>
      <w:tblGrid>
        <w:gridCol w:w="1454"/>
        <w:gridCol w:w="1313"/>
        <w:gridCol w:w="1083"/>
        <w:gridCol w:w="1205"/>
        <w:gridCol w:w="1324"/>
        <w:gridCol w:w="3888"/>
      </w:tblGrid>
      <w:tr w:rsidR="00F17EB2" w:rsidTr="00F17EB2">
        <w:trPr>
          <w:trHeight w:val="4303"/>
        </w:trPr>
        <w:tc>
          <w:tcPr>
            <w:tcW w:w="1454" w:type="dxa"/>
          </w:tcPr>
          <w:p w:rsidR="00F17EB2" w:rsidRDefault="00F17EB2" w:rsidP="00B35087">
            <w:r>
              <w:lastRenderedPageBreak/>
              <w:t>With multiplier support</w:t>
            </w:r>
          </w:p>
          <w:p w:rsidR="00F17EB2" w:rsidRDefault="00F17EB2" w:rsidP="00B35087"/>
          <w:p w:rsidR="00F17EB2" w:rsidRDefault="00F17EB2" w:rsidP="00F262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(task_5.elf) 82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program size (code + initialized data).</w:t>
            </w:r>
          </w:p>
          <w:p w:rsidR="00F17EB2" w:rsidRDefault="00F17EB2" w:rsidP="00F2625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             8102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free for stack + heap.</w:t>
            </w:r>
          </w:p>
          <w:p w:rsidR="00F17EB2" w:rsidRDefault="00F17EB2" w:rsidP="00F2625C"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Info: Creating task_5.objdump</w:t>
            </w:r>
          </w:p>
        </w:tc>
        <w:tc>
          <w:tcPr>
            <w:tcW w:w="1313" w:type="dxa"/>
          </w:tcPr>
          <w:p w:rsidR="00F17EB2" w:rsidRDefault="00F17EB2" w:rsidP="00B35087">
            <w:r>
              <w:t>2K</w:t>
            </w:r>
          </w:p>
          <w:p w:rsidR="00F17EB2" w:rsidRDefault="00F17EB2" w:rsidP="00B35087">
            <w:r>
              <w:rPr>
                <w:noProof/>
                <w:lang w:eastAsia="en-GB"/>
              </w:rPr>
              <w:drawing>
                <wp:inline distT="0" distB="0" distL="0" distR="0" wp14:anchorId="71F6D27C" wp14:editId="24F5D848">
                  <wp:extent cx="1352550" cy="9144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7558" t="8864" r="38844" b="62773"/>
                          <a:stretch/>
                        </pic:blipFill>
                        <pic:spPr bwMode="auto">
                          <a:xfrm>
                            <a:off x="0" y="0"/>
                            <a:ext cx="135255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17EB2" w:rsidRDefault="00F17EB2" w:rsidP="00670398"/>
        </w:tc>
        <w:tc>
          <w:tcPr>
            <w:tcW w:w="1083" w:type="dxa"/>
          </w:tcPr>
          <w:p w:rsidR="00F17EB2" w:rsidRDefault="00F17EB2" w:rsidP="00B35087">
            <w:r>
              <w:t>4K</w:t>
            </w:r>
          </w:p>
          <w:p w:rsidR="00F17EB2" w:rsidRDefault="00F17EB2" w:rsidP="00B35087">
            <w:r>
              <w:rPr>
                <w:noProof/>
                <w:lang w:eastAsia="en-GB"/>
              </w:rPr>
              <w:drawing>
                <wp:inline distT="0" distB="0" distL="0" distR="0" wp14:anchorId="0677181A" wp14:editId="21E45E09">
                  <wp:extent cx="1457325" cy="99060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7392" t="8272" r="37181" b="61001"/>
                          <a:stretch/>
                        </pic:blipFill>
                        <pic:spPr bwMode="auto">
                          <a:xfrm>
                            <a:off x="0" y="0"/>
                            <a:ext cx="1457325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17EB2" w:rsidRDefault="00F17EB2" w:rsidP="00AF33DA"/>
        </w:tc>
        <w:tc>
          <w:tcPr>
            <w:tcW w:w="1205" w:type="dxa"/>
          </w:tcPr>
          <w:p w:rsidR="00F17EB2" w:rsidRDefault="00F17EB2" w:rsidP="00B35087">
            <w:r>
              <w:t>8K</w:t>
            </w:r>
          </w:p>
          <w:p w:rsidR="00F17EB2" w:rsidRDefault="00F17EB2" w:rsidP="00B35087">
            <w:r>
              <w:rPr>
                <w:noProof/>
                <w:lang w:eastAsia="en-GB"/>
              </w:rPr>
              <w:drawing>
                <wp:inline distT="0" distB="0" distL="0" distR="0" wp14:anchorId="50F848C6" wp14:editId="600CB509">
                  <wp:extent cx="1381125" cy="89535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7392" t="9159" r="38511" b="63069"/>
                          <a:stretch/>
                        </pic:blipFill>
                        <pic:spPr bwMode="auto">
                          <a:xfrm>
                            <a:off x="0" y="0"/>
                            <a:ext cx="1381125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17EB2" w:rsidRDefault="00F17EB2" w:rsidP="00B35087"/>
        </w:tc>
        <w:tc>
          <w:tcPr>
            <w:tcW w:w="1324" w:type="dxa"/>
          </w:tcPr>
          <w:p w:rsidR="00F17EB2" w:rsidRDefault="00F17EB2" w:rsidP="00B35087">
            <w:r>
              <w:t>16K</w:t>
            </w:r>
          </w:p>
          <w:p w:rsidR="00F17EB2" w:rsidRDefault="00F17EB2" w:rsidP="00B35087">
            <w:r>
              <w:rPr>
                <w:noProof/>
                <w:lang w:eastAsia="en-GB"/>
              </w:rPr>
              <w:drawing>
                <wp:inline distT="0" distB="0" distL="0" distR="0" wp14:anchorId="628A03B1" wp14:editId="63BC8CF1">
                  <wp:extent cx="1500188" cy="1000125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3545" t="9301" r="50397" b="59827"/>
                          <a:stretch/>
                        </pic:blipFill>
                        <pic:spPr bwMode="auto">
                          <a:xfrm>
                            <a:off x="0" y="0"/>
                            <a:ext cx="1512186" cy="1008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8" w:type="dxa"/>
          </w:tcPr>
          <w:p w:rsidR="00860FF3" w:rsidRDefault="00F17EB2" w:rsidP="00B35087">
            <w:r>
              <w:t>32K</w:t>
            </w:r>
          </w:p>
          <w:p w:rsidR="00860FF3" w:rsidRDefault="00860FF3" w:rsidP="00B35087">
            <w:r>
              <w:rPr>
                <w:noProof/>
                <w:lang w:eastAsia="en-GB"/>
              </w:rPr>
              <w:drawing>
                <wp:inline distT="0" distB="0" distL="0" distR="0" wp14:anchorId="0E1A0970" wp14:editId="41220880">
                  <wp:extent cx="1712216" cy="1123950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3453" t="9876" r="50163" b="59342"/>
                          <a:stretch/>
                        </pic:blipFill>
                        <pic:spPr bwMode="auto">
                          <a:xfrm>
                            <a:off x="0" y="0"/>
                            <a:ext cx="1718589" cy="1128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EB2" w:rsidTr="00F17EB2">
        <w:trPr>
          <w:trHeight w:val="1060"/>
        </w:trPr>
        <w:tc>
          <w:tcPr>
            <w:tcW w:w="1454" w:type="dxa"/>
          </w:tcPr>
          <w:p w:rsidR="00F17EB2" w:rsidRDefault="00F17EB2" w:rsidP="00B35087">
            <w:r>
              <w:t>Task 1</w:t>
            </w:r>
          </w:p>
        </w:tc>
        <w:tc>
          <w:tcPr>
            <w:tcW w:w="1313" w:type="dxa"/>
          </w:tcPr>
          <w:p w:rsidR="00F17EB2" w:rsidRDefault="00F17EB2" w:rsidP="00B3508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Time: 33</w:t>
            </w:r>
          </w:p>
          <w:p w:rsidR="00F17EB2" w:rsidRDefault="00F17EB2" w:rsidP="00B35087">
            <w:pPr>
              <w:rPr>
                <w:noProof/>
                <w:lang w:eastAsia="en-GB"/>
              </w:rPr>
            </w:pPr>
            <w:r>
              <w:t>Result: 57879.867188</w:t>
            </w:r>
          </w:p>
        </w:tc>
        <w:tc>
          <w:tcPr>
            <w:tcW w:w="1083" w:type="dxa"/>
          </w:tcPr>
          <w:p w:rsidR="00F17EB2" w:rsidRDefault="00F17EB2" w:rsidP="00422545">
            <w:r>
              <w:t>Time: 27</w:t>
            </w:r>
          </w:p>
          <w:p w:rsidR="00F17EB2" w:rsidRDefault="00F17EB2" w:rsidP="00422545">
            <w:r>
              <w:t>Result: 57879.867188</w:t>
            </w:r>
          </w:p>
        </w:tc>
        <w:tc>
          <w:tcPr>
            <w:tcW w:w="1205" w:type="dxa"/>
          </w:tcPr>
          <w:p w:rsidR="00F17EB2" w:rsidRDefault="00F17EB2" w:rsidP="005F4CB5">
            <w:r>
              <w:t>Time: 21</w:t>
            </w:r>
          </w:p>
          <w:p w:rsidR="00F17EB2" w:rsidRDefault="00F17EB2" w:rsidP="005F4CB5">
            <w:r>
              <w:t>Result: 57879.867188</w:t>
            </w:r>
          </w:p>
        </w:tc>
        <w:tc>
          <w:tcPr>
            <w:tcW w:w="1324" w:type="dxa"/>
          </w:tcPr>
          <w:p w:rsidR="00F17EB2" w:rsidRDefault="00F17EB2" w:rsidP="00F17EB2">
            <w:r>
              <w:t>Time: 14</w:t>
            </w:r>
          </w:p>
          <w:p w:rsidR="00F17EB2" w:rsidRDefault="00F17EB2" w:rsidP="00F17EB2">
            <w:r>
              <w:t>Result: 57879.867188</w:t>
            </w:r>
          </w:p>
        </w:tc>
        <w:tc>
          <w:tcPr>
            <w:tcW w:w="3888" w:type="dxa"/>
          </w:tcPr>
          <w:p w:rsidR="007D033A" w:rsidRDefault="007D033A" w:rsidP="007D033A">
            <w:r>
              <w:t>Time: 13</w:t>
            </w:r>
          </w:p>
          <w:p w:rsidR="00F17EB2" w:rsidRDefault="007D033A" w:rsidP="007D033A">
            <w:r>
              <w:t>Result: 57879.867188</w:t>
            </w:r>
          </w:p>
        </w:tc>
      </w:tr>
      <w:tr w:rsidR="00F17EB2" w:rsidTr="00F17EB2">
        <w:trPr>
          <w:trHeight w:val="1060"/>
        </w:trPr>
        <w:tc>
          <w:tcPr>
            <w:tcW w:w="1454" w:type="dxa"/>
          </w:tcPr>
          <w:p w:rsidR="00F17EB2" w:rsidRDefault="00F17EB2" w:rsidP="00F17EB2">
            <w:r>
              <w:t>Task 2</w:t>
            </w:r>
          </w:p>
        </w:tc>
        <w:tc>
          <w:tcPr>
            <w:tcW w:w="1313" w:type="dxa"/>
          </w:tcPr>
          <w:p w:rsidR="00F17EB2" w:rsidRDefault="00F17EB2" w:rsidP="00F17EB2">
            <w:r>
              <w:t>Time: 1574</w:t>
            </w:r>
          </w:p>
          <w:p w:rsidR="00F17EB2" w:rsidRDefault="00F17EB2" w:rsidP="00F17EB2">
            <w:r>
              <w:t>Result: -76973.390625</w:t>
            </w:r>
          </w:p>
        </w:tc>
        <w:tc>
          <w:tcPr>
            <w:tcW w:w="1083" w:type="dxa"/>
          </w:tcPr>
          <w:p w:rsidR="00F17EB2" w:rsidRDefault="00F17EB2" w:rsidP="00F17EB2">
            <w:r>
              <w:t>Time: 1321</w:t>
            </w:r>
          </w:p>
          <w:p w:rsidR="00F17EB2" w:rsidRDefault="00F17EB2" w:rsidP="00F17EB2">
            <w:r>
              <w:t>Result: -76973.390625</w:t>
            </w:r>
          </w:p>
        </w:tc>
        <w:tc>
          <w:tcPr>
            <w:tcW w:w="1205" w:type="dxa"/>
          </w:tcPr>
          <w:p w:rsidR="00F17EB2" w:rsidRDefault="00F17EB2" w:rsidP="00F17EB2">
            <w:r>
              <w:t>Time: 1029</w:t>
            </w:r>
          </w:p>
          <w:p w:rsidR="00F17EB2" w:rsidRDefault="00F17EB2" w:rsidP="00F17EB2">
            <w:r>
              <w:t>Result: -76973.390625</w:t>
            </w:r>
          </w:p>
        </w:tc>
        <w:tc>
          <w:tcPr>
            <w:tcW w:w="1324" w:type="dxa"/>
          </w:tcPr>
          <w:p w:rsidR="00F17EB2" w:rsidRDefault="00F17EB2" w:rsidP="00F17EB2">
            <w:r>
              <w:t>Time: 663</w:t>
            </w:r>
          </w:p>
          <w:p w:rsidR="00F17EB2" w:rsidRDefault="00F17EB2" w:rsidP="00F17EB2">
            <w:r>
              <w:t>Result: -76973.390625</w:t>
            </w:r>
          </w:p>
        </w:tc>
        <w:tc>
          <w:tcPr>
            <w:tcW w:w="3888" w:type="dxa"/>
          </w:tcPr>
          <w:p w:rsidR="00AC70A9" w:rsidRDefault="00AC70A9" w:rsidP="00AC70A9">
            <w:r>
              <w:t>Time: 639</w:t>
            </w:r>
          </w:p>
          <w:p w:rsidR="00F17EB2" w:rsidRDefault="00AC70A9" w:rsidP="00AC70A9">
            <w:r>
              <w:t>Result: -76973.390625</w:t>
            </w:r>
          </w:p>
        </w:tc>
      </w:tr>
      <w:tr w:rsidR="00AC70A9" w:rsidTr="00F17EB2">
        <w:trPr>
          <w:trHeight w:val="536"/>
        </w:trPr>
        <w:tc>
          <w:tcPr>
            <w:tcW w:w="1454" w:type="dxa"/>
          </w:tcPr>
          <w:p w:rsidR="00AC70A9" w:rsidRDefault="00AC70A9" w:rsidP="00AC70A9">
            <w:r>
              <w:t>Task 3</w:t>
            </w:r>
          </w:p>
        </w:tc>
        <w:tc>
          <w:tcPr>
            <w:tcW w:w="1313" w:type="dxa"/>
          </w:tcPr>
          <w:p w:rsidR="00AC70A9" w:rsidRDefault="00AC70A9" w:rsidP="00AC70A9">
            <w:r>
              <w:t>Time: 162813</w:t>
            </w:r>
          </w:p>
          <w:p w:rsidR="00AC70A9" w:rsidRDefault="00AC70A9" w:rsidP="00AC70A9">
            <w:r>
              <w:t>Result: 37022484.0</w:t>
            </w:r>
          </w:p>
        </w:tc>
        <w:tc>
          <w:tcPr>
            <w:tcW w:w="1083" w:type="dxa"/>
          </w:tcPr>
          <w:p w:rsidR="00AC70A9" w:rsidRDefault="00AC70A9" w:rsidP="00AC70A9">
            <w:r>
              <w:t>Time: 133896</w:t>
            </w:r>
          </w:p>
          <w:p w:rsidR="00AC70A9" w:rsidRDefault="00AC70A9" w:rsidP="00AC70A9">
            <w:r>
              <w:t>Result: 37022484.0</w:t>
            </w:r>
          </w:p>
        </w:tc>
        <w:tc>
          <w:tcPr>
            <w:tcW w:w="1205" w:type="dxa"/>
          </w:tcPr>
          <w:p w:rsidR="00AC70A9" w:rsidRDefault="00AC70A9" w:rsidP="00AC70A9">
            <w:r>
              <w:t>Time: 103790</w:t>
            </w:r>
          </w:p>
          <w:p w:rsidR="00AC70A9" w:rsidRDefault="00AC70A9" w:rsidP="00AC70A9">
            <w:r>
              <w:t>Result: 37022484.0</w:t>
            </w:r>
          </w:p>
        </w:tc>
        <w:tc>
          <w:tcPr>
            <w:tcW w:w="1324" w:type="dxa"/>
          </w:tcPr>
          <w:p w:rsidR="00AC70A9" w:rsidRDefault="00AC70A9" w:rsidP="00AC70A9">
            <w:r>
              <w:t>Time: 66896</w:t>
            </w:r>
          </w:p>
          <w:p w:rsidR="00AC70A9" w:rsidRDefault="00AC70A9" w:rsidP="00AC70A9">
            <w:r>
              <w:t>Result: 37022484.0</w:t>
            </w:r>
          </w:p>
        </w:tc>
        <w:tc>
          <w:tcPr>
            <w:tcW w:w="3888" w:type="dxa"/>
          </w:tcPr>
          <w:p w:rsidR="00AC70A9" w:rsidRDefault="00AC70A9" w:rsidP="00AC70A9">
            <w:r>
              <w:t>Time: 63839</w:t>
            </w:r>
          </w:p>
          <w:p w:rsidR="00AC70A9" w:rsidRDefault="00AC70A9" w:rsidP="00AC70A9">
            <w:r>
              <w:t>Result: 37022484.0</w:t>
            </w:r>
          </w:p>
        </w:tc>
      </w:tr>
    </w:tbl>
    <w:p w:rsidR="00CA4DE3" w:rsidRDefault="00CA4DE3" w:rsidP="00B35087"/>
    <w:p w:rsidR="00FB2098" w:rsidRDefault="00FB2098" w:rsidP="00B35087"/>
    <w:p w:rsidR="00FB2098" w:rsidRDefault="00FB2098" w:rsidP="00B35087"/>
    <w:p w:rsidR="00FB2098" w:rsidRDefault="0028789D" w:rsidP="00B35087">
      <w:r>
        <w:t xml:space="preserve">  </w:t>
      </w:r>
      <w:bookmarkStart w:id="0" w:name="_GoBack"/>
      <w:bookmarkEnd w:id="0"/>
    </w:p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FB2098" w:rsidRDefault="00FB2098" w:rsidP="00B35087"/>
    <w:p w:rsidR="00D576D1" w:rsidRDefault="00C5251B">
      <w:r>
        <w:t>TODO: do for LE multipliers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2268"/>
        <w:gridCol w:w="2268"/>
        <w:gridCol w:w="2268"/>
        <w:gridCol w:w="1224"/>
      </w:tblGrid>
      <w:tr w:rsidR="0098639D" w:rsidTr="0098639D">
        <w:tc>
          <w:tcPr>
            <w:tcW w:w="988" w:type="dxa"/>
          </w:tcPr>
          <w:p w:rsidR="0098639D" w:rsidRDefault="0098639D">
            <w:r>
              <w:t>Logic Multipliers</w:t>
            </w:r>
          </w:p>
          <w:p w:rsidR="0098639D" w:rsidRDefault="0098639D"/>
          <w:p w:rsidR="0098639D" w:rsidRDefault="0098639D" w:rsidP="006177F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(task_5.elf) 82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program size (code + initialized data).</w:t>
            </w:r>
          </w:p>
          <w:p w:rsidR="0098639D" w:rsidRDefault="0098639D" w:rsidP="006177F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Info:              8102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KBytes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free for stack + heap.</w:t>
            </w:r>
          </w:p>
          <w:p w:rsidR="0098639D" w:rsidRDefault="0098639D" w:rsidP="006177F9"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Info: Creating task_5.objdump</w:t>
            </w:r>
          </w:p>
        </w:tc>
        <w:tc>
          <w:tcPr>
            <w:tcW w:w="2268" w:type="dxa"/>
          </w:tcPr>
          <w:p w:rsidR="0098639D" w:rsidRDefault="0098639D">
            <w:r>
              <w:t>2K</w:t>
            </w:r>
          </w:p>
          <w:p w:rsidR="0098639D" w:rsidRDefault="0098639D">
            <w:r>
              <w:rPr>
                <w:noProof/>
                <w:lang w:eastAsia="en-GB"/>
              </w:rPr>
              <w:drawing>
                <wp:inline distT="0" distB="0" distL="0" distR="0" wp14:anchorId="110BB3E4" wp14:editId="0900F245">
                  <wp:extent cx="1333500" cy="9048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8389" t="8864" r="38345" b="63069"/>
                          <a:stretch/>
                        </pic:blipFill>
                        <pic:spPr bwMode="auto">
                          <a:xfrm>
                            <a:off x="0" y="0"/>
                            <a:ext cx="1333500" cy="90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98639D" w:rsidRDefault="0098639D">
            <w:r>
              <w:t>4K</w:t>
            </w:r>
          </w:p>
          <w:p w:rsidR="0098639D" w:rsidRDefault="0098639D">
            <w:r>
              <w:rPr>
                <w:noProof/>
                <w:lang w:eastAsia="en-GB"/>
              </w:rPr>
              <w:drawing>
                <wp:inline distT="0" distB="0" distL="0" distR="0" wp14:anchorId="045AFCA3" wp14:editId="319ABC34">
                  <wp:extent cx="1381125" cy="100965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7558" t="7977" r="38345" b="60705"/>
                          <a:stretch/>
                        </pic:blipFill>
                        <pic:spPr bwMode="auto">
                          <a:xfrm>
                            <a:off x="0" y="0"/>
                            <a:ext cx="1381125" cy="1009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98639D" w:rsidRDefault="0098639D">
            <w:r>
              <w:t>8K</w:t>
            </w:r>
          </w:p>
          <w:p w:rsidR="0098639D" w:rsidRDefault="0098639D">
            <w:r>
              <w:rPr>
                <w:noProof/>
                <w:lang w:eastAsia="en-GB"/>
              </w:rPr>
              <w:drawing>
                <wp:inline distT="0" distB="0" distL="0" distR="0" wp14:anchorId="1832D934" wp14:editId="71C37036">
                  <wp:extent cx="1314450" cy="9144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7724" t="8864" r="39342" b="62773"/>
                          <a:stretch/>
                        </pic:blipFill>
                        <pic:spPr bwMode="auto">
                          <a:xfrm>
                            <a:off x="0" y="0"/>
                            <a:ext cx="131445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4" w:type="dxa"/>
          </w:tcPr>
          <w:p w:rsidR="0098639D" w:rsidRDefault="0098639D">
            <w:r>
              <w:t>16K</w:t>
            </w:r>
          </w:p>
          <w:p w:rsidR="0098639D" w:rsidRDefault="0098639D">
            <w:r>
              <w:rPr>
                <w:noProof/>
                <w:lang w:eastAsia="en-GB"/>
              </w:rPr>
              <w:drawing>
                <wp:inline distT="0" distB="0" distL="0" distR="0" wp14:anchorId="0B7C375D" wp14:editId="1980CB48">
                  <wp:extent cx="1737139" cy="115252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7000" t="9317" r="38360" b="61620"/>
                          <a:stretch/>
                        </pic:blipFill>
                        <pic:spPr bwMode="auto">
                          <a:xfrm>
                            <a:off x="0" y="0"/>
                            <a:ext cx="1759276" cy="1167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639D" w:rsidTr="0098639D">
        <w:tc>
          <w:tcPr>
            <w:tcW w:w="988" w:type="dxa"/>
          </w:tcPr>
          <w:p w:rsidR="0098639D" w:rsidRDefault="0098639D" w:rsidP="00382506">
            <w:r>
              <w:t>Task 1</w:t>
            </w:r>
          </w:p>
        </w:tc>
        <w:tc>
          <w:tcPr>
            <w:tcW w:w="2268" w:type="dxa"/>
          </w:tcPr>
          <w:p w:rsidR="0098639D" w:rsidRDefault="0098639D" w:rsidP="0038250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Time: 34</w:t>
            </w:r>
          </w:p>
          <w:p w:rsidR="0098639D" w:rsidRDefault="0098639D" w:rsidP="00382506">
            <w:r>
              <w:t>Result: 57879.867188</w:t>
            </w:r>
          </w:p>
        </w:tc>
        <w:tc>
          <w:tcPr>
            <w:tcW w:w="2268" w:type="dxa"/>
          </w:tcPr>
          <w:p w:rsidR="0098639D" w:rsidRDefault="0098639D" w:rsidP="0038250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Time: 29</w:t>
            </w:r>
          </w:p>
          <w:p w:rsidR="0098639D" w:rsidRDefault="0098639D" w:rsidP="00382506">
            <w:r>
              <w:t>Result: 57879.867188</w:t>
            </w:r>
          </w:p>
        </w:tc>
        <w:tc>
          <w:tcPr>
            <w:tcW w:w="2268" w:type="dxa"/>
          </w:tcPr>
          <w:p w:rsidR="0098639D" w:rsidRDefault="0098639D" w:rsidP="0038250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Time: 23</w:t>
            </w:r>
          </w:p>
          <w:p w:rsidR="0098639D" w:rsidRDefault="0098639D" w:rsidP="00382506">
            <w:r>
              <w:t>Result: 57879.867188</w:t>
            </w:r>
          </w:p>
        </w:tc>
        <w:tc>
          <w:tcPr>
            <w:tcW w:w="1224" w:type="dxa"/>
          </w:tcPr>
          <w:p w:rsidR="0098639D" w:rsidRDefault="0098639D" w:rsidP="0098639D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Time: 21</w:t>
            </w:r>
          </w:p>
          <w:p w:rsidR="0098639D" w:rsidRDefault="0098639D" w:rsidP="0098639D">
            <w:pPr>
              <w:rPr>
                <w:noProof/>
                <w:lang w:eastAsia="en-GB"/>
              </w:rPr>
            </w:pPr>
            <w:r>
              <w:t>Result: 57879.867188</w:t>
            </w:r>
          </w:p>
        </w:tc>
      </w:tr>
      <w:tr w:rsidR="0098639D" w:rsidTr="0098639D">
        <w:tc>
          <w:tcPr>
            <w:tcW w:w="988" w:type="dxa"/>
          </w:tcPr>
          <w:p w:rsidR="0098639D" w:rsidRDefault="0098639D" w:rsidP="00382506">
            <w:r>
              <w:t>Task 2</w:t>
            </w:r>
          </w:p>
        </w:tc>
        <w:tc>
          <w:tcPr>
            <w:tcW w:w="2268" w:type="dxa"/>
          </w:tcPr>
          <w:p w:rsidR="0098639D" w:rsidRDefault="0098639D" w:rsidP="00382506">
            <w:r>
              <w:t>Time: 1643</w:t>
            </w:r>
          </w:p>
          <w:p w:rsidR="0098639D" w:rsidRDefault="0098639D" w:rsidP="00382506">
            <w:r>
              <w:t>Result: -76973.390625</w:t>
            </w:r>
          </w:p>
        </w:tc>
        <w:tc>
          <w:tcPr>
            <w:tcW w:w="2268" w:type="dxa"/>
          </w:tcPr>
          <w:p w:rsidR="0098639D" w:rsidRDefault="0098639D" w:rsidP="00382506">
            <w:r>
              <w:t>Time: 1393</w:t>
            </w:r>
          </w:p>
          <w:p w:rsidR="0098639D" w:rsidRDefault="0098639D" w:rsidP="00382506">
            <w:r>
              <w:t>Result: -76973.390625</w:t>
            </w:r>
          </w:p>
        </w:tc>
        <w:tc>
          <w:tcPr>
            <w:tcW w:w="2268" w:type="dxa"/>
          </w:tcPr>
          <w:p w:rsidR="0098639D" w:rsidRDefault="0098639D" w:rsidP="00382506">
            <w:r>
              <w:t>Time: 1102</w:t>
            </w:r>
          </w:p>
          <w:p w:rsidR="0098639D" w:rsidRDefault="0098639D" w:rsidP="00382506">
            <w:r>
              <w:t>Result: -76973.390625</w:t>
            </w:r>
          </w:p>
        </w:tc>
        <w:tc>
          <w:tcPr>
            <w:tcW w:w="1224" w:type="dxa"/>
          </w:tcPr>
          <w:p w:rsidR="0098639D" w:rsidRDefault="0098639D" w:rsidP="0098639D">
            <w:r>
              <w:t>Time: 1021</w:t>
            </w:r>
          </w:p>
          <w:p w:rsidR="0098639D" w:rsidRDefault="0098639D" w:rsidP="0098639D">
            <w:r>
              <w:t>Result: -76973.390625</w:t>
            </w:r>
          </w:p>
        </w:tc>
      </w:tr>
      <w:tr w:rsidR="0098639D" w:rsidTr="0098639D">
        <w:tc>
          <w:tcPr>
            <w:tcW w:w="988" w:type="dxa"/>
          </w:tcPr>
          <w:p w:rsidR="0098639D" w:rsidRDefault="0098639D" w:rsidP="00382506">
            <w:r>
              <w:t>Task 3</w:t>
            </w:r>
          </w:p>
        </w:tc>
        <w:tc>
          <w:tcPr>
            <w:tcW w:w="2268" w:type="dxa"/>
          </w:tcPr>
          <w:p w:rsidR="0098639D" w:rsidRDefault="0098639D" w:rsidP="00382506">
            <w:r>
              <w:t>Time: 169510</w:t>
            </w:r>
          </w:p>
          <w:p w:rsidR="0098639D" w:rsidRDefault="0098639D" w:rsidP="00382506">
            <w:r>
              <w:t>Result: 37022484.0</w:t>
            </w:r>
          </w:p>
        </w:tc>
        <w:tc>
          <w:tcPr>
            <w:tcW w:w="2268" w:type="dxa"/>
          </w:tcPr>
          <w:p w:rsidR="0098639D" w:rsidRDefault="0098639D" w:rsidP="00382506">
            <w:r>
              <w:t>Time: 141075</w:t>
            </w:r>
          </w:p>
          <w:p w:rsidR="0098639D" w:rsidRDefault="0098639D" w:rsidP="00382506">
            <w:r>
              <w:t>Result: 37022484.0</w:t>
            </w:r>
          </w:p>
        </w:tc>
        <w:tc>
          <w:tcPr>
            <w:tcW w:w="2268" w:type="dxa"/>
          </w:tcPr>
          <w:p w:rsidR="0098639D" w:rsidRDefault="0098639D" w:rsidP="00382506">
            <w:r>
              <w:t>Time: 111171</w:t>
            </w:r>
          </w:p>
          <w:p w:rsidR="0098639D" w:rsidRDefault="0098639D" w:rsidP="00382506">
            <w:r>
              <w:t>Result: 37022484.0</w:t>
            </w:r>
          </w:p>
        </w:tc>
        <w:tc>
          <w:tcPr>
            <w:tcW w:w="1224" w:type="dxa"/>
          </w:tcPr>
          <w:p w:rsidR="000B366E" w:rsidRDefault="000B366E" w:rsidP="000B366E">
            <w:r>
              <w:t>Time: 103557</w:t>
            </w:r>
          </w:p>
          <w:p w:rsidR="0098639D" w:rsidRDefault="000B366E" w:rsidP="000B366E">
            <w:r>
              <w:t>Result: 37022484.0</w:t>
            </w:r>
          </w:p>
        </w:tc>
      </w:tr>
    </w:tbl>
    <w:p w:rsidR="00F2625C" w:rsidRDefault="00F2625C"/>
    <w:sectPr w:rsidR="00F262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1584"/>
    <w:rsid w:val="000B366E"/>
    <w:rsid w:val="00132A95"/>
    <w:rsid w:val="00146F8E"/>
    <w:rsid w:val="001B3BD3"/>
    <w:rsid w:val="0028789D"/>
    <w:rsid w:val="00295289"/>
    <w:rsid w:val="00382506"/>
    <w:rsid w:val="00422545"/>
    <w:rsid w:val="00431584"/>
    <w:rsid w:val="004B0E78"/>
    <w:rsid w:val="0057547C"/>
    <w:rsid w:val="005E6ECB"/>
    <w:rsid w:val="005F4CB5"/>
    <w:rsid w:val="006041EA"/>
    <w:rsid w:val="006177F9"/>
    <w:rsid w:val="00656DE3"/>
    <w:rsid w:val="00670398"/>
    <w:rsid w:val="006825A9"/>
    <w:rsid w:val="00694D73"/>
    <w:rsid w:val="007A22C6"/>
    <w:rsid w:val="007D033A"/>
    <w:rsid w:val="008054A5"/>
    <w:rsid w:val="00860FF3"/>
    <w:rsid w:val="008908DC"/>
    <w:rsid w:val="0089620F"/>
    <w:rsid w:val="00947BA8"/>
    <w:rsid w:val="00976721"/>
    <w:rsid w:val="0098639D"/>
    <w:rsid w:val="00987CC5"/>
    <w:rsid w:val="00AB5ACB"/>
    <w:rsid w:val="00AC70A9"/>
    <w:rsid w:val="00AF33DA"/>
    <w:rsid w:val="00B35087"/>
    <w:rsid w:val="00B43682"/>
    <w:rsid w:val="00B9169C"/>
    <w:rsid w:val="00BE4D73"/>
    <w:rsid w:val="00C40E2C"/>
    <w:rsid w:val="00C5251B"/>
    <w:rsid w:val="00CA4DE3"/>
    <w:rsid w:val="00CC32E8"/>
    <w:rsid w:val="00D576D1"/>
    <w:rsid w:val="00D92193"/>
    <w:rsid w:val="00DC23C7"/>
    <w:rsid w:val="00DC2F9F"/>
    <w:rsid w:val="00E200EB"/>
    <w:rsid w:val="00E47D7D"/>
    <w:rsid w:val="00E901F0"/>
    <w:rsid w:val="00EA311A"/>
    <w:rsid w:val="00F17EB2"/>
    <w:rsid w:val="00F2625C"/>
    <w:rsid w:val="00FB2098"/>
    <w:rsid w:val="00FC0395"/>
    <w:rsid w:val="00FD5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7EF00"/>
  <w15:chartTrackingRefBased/>
  <w15:docId w15:val="{DD029A75-8985-4D7F-85B7-C29CDFA91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22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73DD27FA</Template>
  <TotalTime>914</TotalTime>
  <Pages>7</Pages>
  <Words>462</Words>
  <Characters>2638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Imperial College London</Company>
  <LinksUpToDate>false</LinksUpToDate>
  <CharactersWithSpaces>3094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Montgomerie-Corcoran, Alexander</dc:creator>
  <cp:keywords/>
  <dc:description/>
  <cp:lastModifiedBy>Montgomerie-Corcoran, Alexander</cp:lastModifiedBy>
  <cp:revision>19</cp:revision>
  <dcterms:created xsi:type="dcterms:W3CDTF">2018-02-01T14:26:00Z</dcterms:created>
  <dcterms:modified xsi:type="dcterms:W3CDTF">2018-02-07T21:06:00Z</dcterms:modified>
</cp:coreProperties>
</file>